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B72D" w14:textId="458134FC" w:rsidR="00CD666D" w:rsidRPr="00CC69A5" w:rsidRDefault="0042272A" w:rsidP="0042272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C69A5">
        <w:rPr>
          <w:rFonts w:ascii="Times New Roman" w:hAnsi="Times New Roman" w:cs="Times New Roman"/>
          <w:b/>
          <w:bCs/>
          <w:sz w:val="36"/>
          <w:szCs w:val="36"/>
          <w:lang w:val="en-IN"/>
        </w:rPr>
        <w:t>JavaScript:</w:t>
      </w:r>
    </w:p>
    <w:p w14:paraId="7A20B1CB" w14:textId="08CEF3DF" w:rsidR="0042272A" w:rsidRPr="00CC69A5" w:rsidRDefault="0042272A" w:rsidP="00E8770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JavaScript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is a lightweight, interpreted, object-oriented language with first-class functions, and is best known as the scripting language for Web pages, but it's used in many non-browser environments as well. It is a prototype-based, multi-paradigm scripting language that is dynamic, and supports object-oriented, imperative, and functional programming styles.</w:t>
      </w:r>
    </w:p>
    <w:p w14:paraId="6A73A831" w14:textId="5B30A385" w:rsidR="0042272A" w:rsidRPr="00CC69A5" w:rsidRDefault="0042272A" w:rsidP="00E8770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JavaScript runs on the client side of the web, which can be used to design / program how the web pages behave on the occurrence of an event. JavaScript is an easy to learn </w:t>
      </w:r>
      <w:r w:rsidR="00E8770A"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and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powerful scripting language, widely used for controlling web page </w:t>
      </w:r>
      <w:r w:rsidR="00E8770A"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behaviour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.</w:t>
      </w:r>
    </w:p>
    <w:p w14:paraId="43E81419" w14:textId="065C41D4" w:rsidR="0042272A" w:rsidRPr="00CC69A5" w:rsidRDefault="0042272A" w:rsidP="00E8770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1B1B1B"/>
          <w:sz w:val="24"/>
          <w:szCs w:val="24"/>
          <w:lang w:val="en-IN" w:eastAsia="en-IN"/>
        </w:rPr>
        <w:t>Contrary to popular misconception, JavaScript is </w:t>
      </w:r>
      <w:r w:rsidRPr="00CC69A5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  <w:lang w:val="en-IN" w:eastAsia="en-IN"/>
        </w:rPr>
        <w:t>not</w:t>
      </w:r>
      <w:r w:rsidRPr="00CC69A5">
        <w:rPr>
          <w:rFonts w:ascii="Times New Roman" w:eastAsia="Times New Roman" w:hAnsi="Times New Roman" w:cs="Times New Roman"/>
          <w:color w:val="1B1B1B"/>
          <w:sz w:val="24"/>
          <w:szCs w:val="24"/>
          <w:lang w:val="en-IN" w:eastAsia="en-IN"/>
        </w:rPr>
        <w:t xml:space="preserve"> "Interpreted Java". In a nutshell, JavaScript is a dynamic scripting language 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supporting </w:t>
      </w:r>
      <w:r w:rsidR="00503493"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prototype-based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 object construction.</w:t>
      </w:r>
      <w:r w:rsidR="00E95821"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JavaScript can function as both a procedural and an </w:t>
      </w:r>
      <w:r w:rsidR="00503493"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object-oriented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language. Objects </w:t>
      </w:r>
      <w:r w:rsidRPr="00CC69A5">
        <w:rPr>
          <w:rFonts w:ascii="Times New Roman" w:eastAsia="Times New Roman" w:hAnsi="Times New Roman" w:cs="Times New Roman"/>
          <w:color w:val="1B1B1B"/>
          <w:sz w:val="24"/>
          <w:szCs w:val="24"/>
          <w:lang w:val="en-IN" w:eastAsia="en-IN"/>
        </w:rPr>
        <w:t>are created programmatically in JavaScript, by attaching methods and properties to otherwise empty objects at run time, as opposed to the syntactic class definitions common in compiled languages like C++ and Java. Once an object has been constructed it can be used as a blueprint (or prototype) for creating similar objects.</w:t>
      </w:r>
    </w:p>
    <w:p w14:paraId="7432CA01" w14:textId="1C4504F0" w:rsidR="00E8770A" w:rsidRPr="00CC69A5" w:rsidRDefault="0042272A" w:rsidP="00E8770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1B1B1B"/>
          <w:sz w:val="24"/>
          <w:szCs w:val="24"/>
          <w:lang w:val="en-IN" w:eastAsia="en-IN"/>
        </w:rPr>
        <w:t>JavaScript's dynamic capabilities include runtime object construction, variable parameter lists, function variables, dynamic script creation, object introspection, and source code recovery.</w:t>
      </w:r>
    </w:p>
    <w:p w14:paraId="4F686231" w14:textId="2CA31E89" w:rsidR="00E8770A" w:rsidRPr="00CC69A5" w:rsidRDefault="00503493" w:rsidP="00E877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en-IN" w:eastAsia="en-IN"/>
        </w:rPr>
      </w:pPr>
      <w:proofErr w:type="gramStart"/>
      <w:r w:rsidRPr="00CC69A5"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en-IN" w:eastAsia="en-IN"/>
        </w:rPr>
        <w:t>jQuery</w:t>
      </w:r>
      <w:r w:rsidR="00E8770A" w:rsidRPr="00CC69A5"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en-IN" w:eastAsia="en-IN"/>
        </w:rPr>
        <w:t xml:space="preserve"> :</w:t>
      </w:r>
      <w:proofErr w:type="gramEnd"/>
      <w:r w:rsidR="00E8770A" w:rsidRPr="00CC69A5">
        <w:rPr>
          <w:rFonts w:ascii="Times New Roman" w:eastAsia="Times New Roman" w:hAnsi="Times New Roman" w:cs="Times New Roman"/>
          <w:b/>
          <w:bCs/>
          <w:color w:val="1B1B1B"/>
          <w:sz w:val="36"/>
          <w:szCs w:val="36"/>
          <w:lang w:val="en-IN" w:eastAsia="en-IN"/>
        </w:rPr>
        <w:t xml:space="preserve"> </w:t>
      </w:r>
    </w:p>
    <w:p w14:paraId="06F4391D" w14:textId="45AE68F2" w:rsidR="00E8770A" w:rsidRPr="00CC69A5" w:rsidRDefault="00E8770A" w:rsidP="00E8770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jQuery is a lightweight, "write less, do more", JavaScript library.</w:t>
      </w:r>
    </w:p>
    <w:p w14:paraId="4540A637" w14:textId="191A9F7D" w:rsidR="00E8770A" w:rsidRPr="00CC69A5" w:rsidRDefault="00E8770A" w:rsidP="00F945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The purpose of jQuery is to make it much easier to use JavaScript on your website.</w:t>
      </w:r>
    </w:p>
    <w:p w14:paraId="082E13DA" w14:textId="1E4DE7C9" w:rsidR="00E8770A" w:rsidRPr="00CC69A5" w:rsidRDefault="00E8770A" w:rsidP="009379F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jQuery takes a lot of common tasks that require many lines of JavaScript code to </w:t>
      </w:r>
      <w:r w:rsidR="00503493"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accomplish and</w:t>
      </w: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wraps them into methods that you can call with a single line of code.</w:t>
      </w:r>
    </w:p>
    <w:p w14:paraId="543F83DA" w14:textId="0018378E" w:rsidR="00E8770A" w:rsidRPr="00CC69A5" w:rsidRDefault="00E8770A" w:rsidP="00D95D4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jQuery also simplifies a lot of the complicated things from JavaScript, like AJAX calls and DOM manipulation.</w:t>
      </w:r>
    </w:p>
    <w:p w14:paraId="0645D047" w14:textId="51FA6E01" w:rsidR="00E8770A" w:rsidRPr="00CC69A5" w:rsidRDefault="00E8770A" w:rsidP="00FB558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The jQuery library contains the following features:</w:t>
      </w:r>
    </w:p>
    <w:p w14:paraId="3F53E240" w14:textId="77777777" w:rsidR="00E8770A" w:rsidRPr="00CC69A5" w:rsidRDefault="00E8770A" w:rsidP="0050349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HTML/DOM manipulation</w:t>
      </w:r>
    </w:p>
    <w:p w14:paraId="101B7C68" w14:textId="77777777" w:rsidR="00E8770A" w:rsidRPr="00CC69A5" w:rsidRDefault="00E8770A" w:rsidP="0050349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CSS manipulation</w:t>
      </w:r>
    </w:p>
    <w:p w14:paraId="09805C61" w14:textId="77777777" w:rsidR="00E8770A" w:rsidRPr="00CC69A5" w:rsidRDefault="00E8770A" w:rsidP="0050349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HTML event methods</w:t>
      </w:r>
    </w:p>
    <w:p w14:paraId="1C64AA5D" w14:textId="77777777" w:rsidR="00E8770A" w:rsidRPr="00CC69A5" w:rsidRDefault="00E8770A" w:rsidP="0050349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Effects and animations</w:t>
      </w:r>
    </w:p>
    <w:p w14:paraId="5CE8834E" w14:textId="77777777" w:rsidR="00E8770A" w:rsidRPr="00CC69A5" w:rsidRDefault="00E8770A" w:rsidP="0050349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AJAX</w:t>
      </w:r>
    </w:p>
    <w:p w14:paraId="68C83990" w14:textId="750C976B" w:rsidR="009C1CC0" w:rsidRPr="00CC69A5" w:rsidRDefault="00E8770A" w:rsidP="009C1C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43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Utilities</w:t>
      </w:r>
    </w:p>
    <w:p w14:paraId="1D796CEA" w14:textId="77777777" w:rsidR="00CC69A5" w:rsidRPr="00CC69A5" w:rsidRDefault="00CC69A5" w:rsidP="00CC69A5">
      <w:pPr>
        <w:pStyle w:val="ListParagraph"/>
        <w:shd w:val="clear" w:color="auto" w:fill="FFFFFF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IN" w:eastAsia="en-IN"/>
        </w:rPr>
      </w:pPr>
      <w:r w:rsidRPr="00CC69A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IN" w:eastAsia="en-IN"/>
        </w:rPr>
        <w:t xml:space="preserve">Advantages of JavaScript – </w:t>
      </w:r>
    </w:p>
    <w:p w14:paraId="56540E32" w14:textId="77777777" w:rsidR="00CC69A5" w:rsidRPr="00CC69A5" w:rsidRDefault="00CC69A5" w:rsidP="00CC69A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71B16F0D" w14:textId="77777777" w:rsidR="00CC69A5" w:rsidRPr="00CC69A5" w:rsidRDefault="00CC69A5" w:rsidP="00CC69A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JavaScript boosts up the execution of a program and saves the time required for connecting to the server.</w:t>
      </w:r>
    </w:p>
    <w:p w14:paraId="3EFE2C3A" w14:textId="77777777" w:rsidR="00CC69A5" w:rsidRPr="00CC69A5" w:rsidRDefault="00CC69A5" w:rsidP="00CC69A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It provides numerous interfaces to developers for creating catchy web pages.</w:t>
      </w:r>
    </w:p>
    <w:p w14:paraId="37F37321" w14:textId="77777777" w:rsidR="00CC69A5" w:rsidRPr="00CC69A5" w:rsidRDefault="00CC69A5" w:rsidP="00CC69A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lastRenderedPageBreak/>
        <w:t>It is capable of back-end as well as front-end development.</w:t>
      </w:r>
    </w:p>
    <w:p w14:paraId="11948C76" w14:textId="77777777" w:rsidR="00CC69A5" w:rsidRPr="00CC69A5" w:rsidRDefault="00CC69A5" w:rsidP="00CC69A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The structure of JavaScript is simple for the users as well as the developers.</w:t>
      </w:r>
    </w:p>
    <w:p w14:paraId="5504585F" w14:textId="77777777" w:rsidR="00CC69A5" w:rsidRDefault="00CC69A5" w:rsidP="00CC69A5">
      <w:pPr>
        <w:pStyle w:val="ListParagraph"/>
        <w:shd w:val="clear" w:color="auto" w:fill="FFFFFF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IN" w:eastAsia="en-IN"/>
        </w:rPr>
      </w:pPr>
    </w:p>
    <w:p w14:paraId="0ADD4BAF" w14:textId="22BF07AF" w:rsidR="00CC69A5" w:rsidRPr="00CC69A5" w:rsidRDefault="00CC69A5" w:rsidP="00CC69A5">
      <w:pPr>
        <w:pStyle w:val="ListParagraph"/>
        <w:shd w:val="clear" w:color="auto" w:fill="FFFFFF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IN" w:eastAsia="en-IN"/>
        </w:rPr>
      </w:pPr>
      <w:r w:rsidRPr="00CC69A5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IN" w:eastAsia="en-IN"/>
        </w:rPr>
        <w:t>Advantages of jQuery –</w:t>
      </w:r>
    </w:p>
    <w:p w14:paraId="66AD309E" w14:textId="77777777" w:rsidR="00CC69A5" w:rsidRPr="00CC69A5" w:rsidRDefault="00CC69A5" w:rsidP="00CC69A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1D2F1882" w14:textId="77777777" w:rsidR="00CC69A5" w:rsidRPr="00CC69A5" w:rsidRDefault="00CC69A5" w:rsidP="00CC69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1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jQuery is immense flexible as it permits users to add plugins.</w:t>
      </w:r>
    </w:p>
    <w:p w14:paraId="5E321AE5" w14:textId="77777777" w:rsidR="00CC69A5" w:rsidRPr="00CC69A5" w:rsidRDefault="00CC69A5" w:rsidP="00CC69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1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It has inbuilt UI and effects libraries.</w:t>
      </w:r>
    </w:p>
    <w:p w14:paraId="55DF5C39" w14:textId="5AFAAFAB" w:rsidR="00CC69A5" w:rsidRPr="00CC69A5" w:rsidRDefault="00CC69A5" w:rsidP="00CC69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1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It can perform complicated JavaScript operations in very less code.</w:t>
      </w:r>
    </w:p>
    <w:p w14:paraId="233A824B" w14:textId="55E7C88F" w:rsidR="009C1CC0" w:rsidRPr="00CC69A5" w:rsidRDefault="00CC69A5" w:rsidP="00CC69A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1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It is </w:t>
      </w:r>
      <w:proofErr w:type="gramStart"/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free ,</w:t>
      </w:r>
      <w:proofErr w:type="gramEnd"/>
      <w:r w:rsidRPr="00CC69A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supported well across different applications and also provides very efficient and fast solution to the problems.</w:t>
      </w:r>
    </w:p>
    <w:sectPr w:rsidR="009C1CC0" w:rsidRPr="00CC69A5">
      <w:footerReference w:type="default" r:id="rId7"/>
      <w:headerReference w:type="first" r:id="rId8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C7F4" w14:textId="77777777" w:rsidR="005678C6" w:rsidRDefault="005678C6">
      <w:r>
        <w:separator/>
      </w:r>
    </w:p>
    <w:p w14:paraId="5737B002" w14:textId="77777777" w:rsidR="005678C6" w:rsidRDefault="005678C6"/>
  </w:endnote>
  <w:endnote w:type="continuationSeparator" w:id="0">
    <w:p w14:paraId="4D3EA76E" w14:textId="77777777" w:rsidR="005678C6" w:rsidRDefault="005678C6">
      <w:r>
        <w:continuationSeparator/>
      </w:r>
    </w:p>
    <w:p w14:paraId="77AA0033" w14:textId="77777777" w:rsidR="005678C6" w:rsidRDefault="00567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72195BF5" w14:textId="77777777">
          <w:tc>
            <w:tcPr>
              <w:tcW w:w="3116" w:type="dxa"/>
            </w:tcPr>
            <w:p w14:paraId="0A9C5A12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2B382880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47686AD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51E9C049" w14:textId="77777777" w:rsidR="009225CF" w:rsidRDefault="00922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20F1" w14:textId="77777777" w:rsidR="005678C6" w:rsidRDefault="005678C6">
      <w:r>
        <w:separator/>
      </w:r>
    </w:p>
    <w:p w14:paraId="5BD177EB" w14:textId="77777777" w:rsidR="005678C6" w:rsidRDefault="005678C6"/>
  </w:footnote>
  <w:footnote w:type="continuationSeparator" w:id="0">
    <w:p w14:paraId="263F8450" w14:textId="77777777" w:rsidR="005678C6" w:rsidRDefault="005678C6">
      <w:r>
        <w:continuationSeparator/>
      </w:r>
    </w:p>
    <w:p w14:paraId="6DC3BB64" w14:textId="77777777" w:rsidR="005678C6" w:rsidRDefault="00567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A021" w14:textId="63450D5D" w:rsidR="000F74F0" w:rsidRPr="00EF57BC" w:rsidRDefault="00EF57BC">
    <w:pPr>
      <w:pStyle w:val="Header"/>
      <w:rPr>
        <w:lang w:val="en-IN"/>
      </w:rPr>
    </w:pPr>
    <w:r>
      <w:rPr>
        <w:lang w:val="en-IN"/>
      </w:rPr>
      <w:t>Task-3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28/06/2022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Bhimani Parth 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B46F58"/>
    <w:multiLevelType w:val="hybridMultilevel"/>
    <w:tmpl w:val="B3987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1F9F"/>
    <w:multiLevelType w:val="hybridMultilevel"/>
    <w:tmpl w:val="B0A09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519F"/>
    <w:multiLevelType w:val="hybridMultilevel"/>
    <w:tmpl w:val="693CA62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C26AE6"/>
    <w:multiLevelType w:val="hybridMultilevel"/>
    <w:tmpl w:val="74B6D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B7B30"/>
    <w:multiLevelType w:val="hybridMultilevel"/>
    <w:tmpl w:val="7624E174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4BF706B1"/>
    <w:multiLevelType w:val="hybridMultilevel"/>
    <w:tmpl w:val="DADC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428D"/>
    <w:multiLevelType w:val="hybridMultilevel"/>
    <w:tmpl w:val="9FFAB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4315D"/>
    <w:multiLevelType w:val="hybridMultilevel"/>
    <w:tmpl w:val="0D6897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6912891">
    <w:abstractNumId w:val="12"/>
  </w:num>
  <w:num w:numId="2" w16cid:durableId="527765285">
    <w:abstractNumId w:val="11"/>
  </w:num>
  <w:num w:numId="3" w16cid:durableId="917791834">
    <w:abstractNumId w:val="3"/>
  </w:num>
  <w:num w:numId="4" w16cid:durableId="1737967686">
    <w:abstractNumId w:val="2"/>
  </w:num>
  <w:num w:numId="5" w16cid:durableId="1694376916">
    <w:abstractNumId w:val="1"/>
  </w:num>
  <w:num w:numId="6" w16cid:durableId="72553501">
    <w:abstractNumId w:val="0"/>
  </w:num>
  <w:num w:numId="7" w16cid:durableId="8792415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5945286">
    <w:abstractNumId w:val="4"/>
  </w:num>
  <w:num w:numId="9" w16cid:durableId="1410611516">
    <w:abstractNumId w:val="13"/>
  </w:num>
  <w:num w:numId="10" w16cid:durableId="13264242">
    <w:abstractNumId w:val="7"/>
  </w:num>
  <w:num w:numId="11" w16cid:durableId="438531955">
    <w:abstractNumId w:val="10"/>
  </w:num>
  <w:num w:numId="12" w16cid:durableId="2111462203">
    <w:abstractNumId w:val="8"/>
  </w:num>
  <w:num w:numId="13" w16cid:durableId="1024021028">
    <w:abstractNumId w:val="14"/>
  </w:num>
  <w:num w:numId="14" w16cid:durableId="1989094720">
    <w:abstractNumId w:val="6"/>
  </w:num>
  <w:num w:numId="15" w16cid:durableId="335571768">
    <w:abstractNumId w:val="5"/>
  </w:num>
  <w:num w:numId="16" w16cid:durableId="106437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2A"/>
    <w:rsid w:val="000F74F0"/>
    <w:rsid w:val="00104A26"/>
    <w:rsid w:val="00176DD5"/>
    <w:rsid w:val="00263DFE"/>
    <w:rsid w:val="0042272A"/>
    <w:rsid w:val="00503493"/>
    <w:rsid w:val="005678C6"/>
    <w:rsid w:val="005D08CF"/>
    <w:rsid w:val="006F22E5"/>
    <w:rsid w:val="007B01B5"/>
    <w:rsid w:val="00907B60"/>
    <w:rsid w:val="009225CF"/>
    <w:rsid w:val="009C1CC0"/>
    <w:rsid w:val="00B12859"/>
    <w:rsid w:val="00B75702"/>
    <w:rsid w:val="00B75EE5"/>
    <w:rsid w:val="00BE379B"/>
    <w:rsid w:val="00BF1205"/>
    <w:rsid w:val="00C279D4"/>
    <w:rsid w:val="00C93FF9"/>
    <w:rsid w:val="00CB496D"/>
    <w:rsid w:val="00CC69A5"/>
    <w:rsid w:val="00CD666D"/>
    <w:rsid w:val="00D42563"/>
    <w:rsid w:val="00E056BF"/>
    <w:rsid w:val="00E8770A"/>
    <w:rsid w:val="00E95821"/>
    <w:rsid w:val="00ED09CD"/>
    <w:rsid w:val="00EF57BC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F39BB"/>
  <w15:chartTrackingRefBased/>
  <w15:docId w15:val="{EABC10A1-1979-4E9A-AE24-81B2272D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4227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21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 Bhimani</cp:lastModifiedBy>
  <cp:revision>7</cp:revision>
  <dcterms:created xsi:type="dcterms:W3CDTF">2022-06-29T14:01:00Z</dcterms:created>
  <dcterms:modified xsi:type="dcterms:W3CDTF">2022-06-29T14:22:00Z</dcterms:modified>
</cp:coreProperties>
</file>